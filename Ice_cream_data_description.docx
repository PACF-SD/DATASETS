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7C3" w:rsidRPr="00641607" w:rsidRDefault="004E45E1" w:rsidP="00E4585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Ice Cream</w:t>
      </w:r>
      <w:r w:rsidR="00E45856" w:rsidRPr="00641607">
        <w:rPr>
          <w:b/>
          <w:sz w:val="28"/>
          <w:szCs w:val="28"/>
        </w:rPr>
        <w:t xml:space="preserve"> data set</w:t>
      </w:r>
    </w:p>
    <w:p w:rsidR="003B0666" w:rsidRPr="004E45E1" w:rsidRDefault="004E45E1" w:rsidP="003B0666">
      <w:r w:rsidRPr="004E45E1">
        <w:rPr>
          <w:rFonts w:cs="Arial"/>
          <w:color w:val="000000"/>
          <w:shd w:val="clear" w:color="auto" w:fill="FFFFFF"/>
        </w:rPr>
        <w:t xml:space="preserve">This page shows an example of a multinomial logistic regression analysis with footnotes explaining the output. The data were collected on 200 high school students and are scores on various tests, including a video game and a puzzle. The outcome measure in this analysis is the student’s </w:t>
      </w:r>
      <w:proofErr w:type="spellStart"/>
      <w:r w:rsidRPr="004E45E1">
        <w:rPr>
          <w:rFonts w:cs="Arial"/>
          <w:color w:val="000000"/>
          <w:shd w:val="clear" w:color="auto" w:fill="FFFFFF"/>
        </w:rPr>
        <w:t>favorite</w:t>
      </w:r>
      <w:proofErr w:type="spellEnd"/>
      <w:r w:rsidRPr="004E45E1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4E45E1">
        <w:rPr>
          <w:rFonts w:cs="Arial"/>
          <w:color w:val="000000"/>
          <w:shd w:val="clear" w:color="auto" w:fill="FFFFFF"/>
        </w:rPr>
        <w:t>flavor</w:t>
      </w:r>
      <w:proofErr w:type="spellEnd"/>
      <w:r w:rsidRPr="004E45E1">
        <w:rPr>
          <w:rFonts w:cs="Arial"/>
          <w:color w:val="000000"/>
          <w:shd w:val="clear" w:color="auto" w:fill="FFFFFF"/>
        </w:rPr>
        <w:t xml:space="preserve"> of ice cream – vanilla, chocolate or strawberry- from which we are going to see what relationships exists with video game scores (</w:t>
      </w:r>
      <w:r w:rsidRPr="004E45E1">
        <w:rPr>
          <w:rFonts w:cs="Arial"/>
          <w:b/>
          <w:bCs/>
          <w:color w:val="000000"/>
          <w:shd w:val="clear" w:color="auto" w:fill="FFFFFF"/>
        </w:rPr>
        <w:t>video</w:t>
      </w:r>
      <w:r w:rsidRPr="004E45E1">
        <w:rPr>
          <w:rFonts w:cs="Arial"/>
          <w:color w:val="000000"/>
          <w:shd w:val="clear" w:color="auto" w:fill="FFFFFF"/>
        </w:rPr>
        <w:t>), puzzle scores (</w:t>
      </w:r>
      <w:r w:rsidRPr="004E45E1">
        <w:rPr>
          <w:rFonts w:cs="Arial"/>
          <w:b/>
          <w:bCs/>
          <w:color w:val="000000"/>
          <w:shd w:val="clear" w:color="auto" w:fill="FFFFFF"/>
        </w:rPr>
        <w:t>puzzle</w:t>
      </w:r>
      <w:r w:rsidRPr="004E45E1">
        <w:rPr>
          <w:rFonts w:cs="Arial"/>
          <w:color w:val="000000"/>
          <w:shd w:val="clear" w:color="auto" w:fill="FFFFFF"/>
        </w:rPr>
        <w:t>) and gender (</w:t>
      </w:r>
      <w:r w:rsidRPr="004E45E1">
        <w:rPr>
          <w:rFonts w:cs="Arial"/>
          <w:b/>
          <w:bCs/>
          <w:color w:val="000000"/>
          <w:shd w:val="clear" w:color="auto" w:fill="FFFFFF"/>
        </w:rPr>
        <w:t>female</w:t>
      </w:r>
      <w:r w:rsidRPr="004E45E1">
        <w:rPr>
          <w:rFonts w:cs="Arial"/>
          <w:color w:val="000000"/>
          <w:shd w:val="clear" w:color="auto" w:fill="FFFFFF"/>
        </w:rPr>
        <w:t>). 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1809"/>
        <w:gridCol w:w="5312"/>
        <w:gridCol w:w="3561"/>
      </w:tblGrid>
      <w:tr w:rsidR="00B255ED" w:rsidTr="00924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255ED" w:rsidRDefault="00B255ED" w:rsidP="00E45856">
            <w:r>
              <w:t>Variable name</w:t>
            </w:r>
          </w:p>
        </w:tc>
        <w:tc>
          <w:tcPr>
            <w:tcW w:w="5312" w:type="dxa"/>
          </w:tcPr>
          <w:p w:rsidR="00B255ED" w:rsidRDefault="00B255ED" w:rsidP="00B255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Variable </w:t>
            </w:r>
          </w:p>
        </w:tc>
        <w:tc>
          <w:tcPr>
            <w:tcW w:w="3561" w:type="dxa"/>
          </w:tcPr>
          <w:p w:rsidR="00B255ED" w:rsidRDefault="00B255ED" w:rsidP="00E45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B255ED" w:rsidTr="00924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255ED" w:rsidRDefault="004E45E1" w:rsidP="00B255ED">
            <w:r>
              <w:t>Id</w:t>
            </w:r>
          </w:p>
        </w:tc>
        <w:tc>
          <w:tcPr>
            <w:tcW w:w="5312" w:type="dxa"/>
          </w:tcPr>
          <w:p w:rsidR="00B255ED" w:rsidRDefault="004E45E1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Identity of the student</w:t>
            </w:r>
          </w:p>
        </w:tc>
        <w:tc>
          <w:tcPr>
            <w:tcW w:w="3561" w:type="dxa"/>
          </w:tcPr>
          <w:p w:rsidR="00B255ED" w:rsidRDefault="004E45E1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Nominal</w:t>
            </w:r>
          </w:p>
        </w:tc>
      </w:tr>
      <w:tr w:rsidR="00B255ED" w:rsidTr="00924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255ED" w:rsidRDefault="004E45E1" w:rsidP="00E45856">
            <w:r>
              <w:t>female</w:t>
            </w:r>
          </w:p>
        </w:tc>
        <w:tc>
          <w:tcPr>
            <w:tcW w:w="5312" w:type="dxa"/>
          </w:tcPr>
          <w:p w:rsidR="00B255ED" w:rsidRDefault="004E45E1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 (0: Male, 1:Female</w:t>
            </w:r>
            <w:r w:rsidR="005527C8">
              <w:t>)</w:t>
            </w:r>
          </w:p>
        </w:tc>
        <w:tc>
          <w:tcPr>
            <w:tcW w:w="3561" w:type="dxa"/>
          </w:tcPr>
          <w:p w:rsidR="00B255ED" w:rsidRDefault="003B0666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Binary</w:t>
            </w:r>
          </w:p>
        </w:tc>
      </w:tr>
      <w:tr w:rsidR="004E45E1" w:rsidRPr="005527C8" w:rsidTr="00924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4E45E1" w:rsidRDefault="004E45E1" w:rsidP="00E45856">
            <w:proofErr w:type="spellStart"/>
            <w:r>
              <w:t>ice_cream</w:t>
            </w:r>
            <w:proofErr w:type="spellEnd"/>
          </w:p>
        </w:tc>
        <w:tc>
          <w:tcPr>
            <w:tcW w:w="5312" w:type="dxa"/>
          </w:tcPr>
          <w:p w:rsidR="004E45E1" w:rsidRPr="005527C8" w:rsidRDefault="005527C8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5527C8">
              <w:rPr>
                <w:lang w:val="it-IT"/>
              </w:rPr>
              <w:t>Favorite Flavor (1: Vanilla, 2: Chocolate, 3: Strawberry)</w:t>
            </w:r>
          </w:p>
        </w:tc>
        <w:tc>
          <w:tcPr>
            <w:tcW w:w="3561" w:type="dxa"/>
          </w:tcPr>
          <w:p w:rsidR="004E45E1" w:rsidRPr="005527C8" w:rsidRDefault="005527C8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Nominal</w:t>
            </w:r>
          </w:p>
        </w:tc>
      </w:tr>
      <w:tr w:rsidR="004E45E1" w:rsidTr="00924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4E45E1" w:rsidRDefault="004E45E1" w:rsidP="00E45856">
            <w:r>
              <w:t>video</w:t>
            </w:r>
          </w:p>
        </w:tc>
        <w:tc>
          <w:tcPr>
            <w:tcW w:w="5312" w:type="dxa"/>
          </w:tcPr>
          <w:p w:rsidR="004E45E1" w:rsidRDefault="008A0D22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Score on the video game</w:t>
            </w:r>
          </w:p>
        </w:tc>
        <w:tc>
          <w:tcPr>
            <w:tcW w:w="3561" w:type="dxa"/>
          </w:tcPr>
          <w:p w:rsidR="004E45E1" w:rsidRDefault="008A0D22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Scale/Continuous</w:t>
            </w:r>
          </w:p>
        </w:tc>
      </w:tr>
      <w:tr w:rsidR="004E45E1" w:rsidTr="00924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4E45E1" w:rsidRDefault="004E45E1" w:rsidP="00E45856">
            <w:r>
              <w:t>puzzle</w:t>
            </w:r>
          </w:p>
        </w:tc>
        <w:tc>
          <w:tcPr>
            <w:tcW w:w="5312" w:type="dxa"/>
          </w:tcPr>
          <w:p w:rsidR="004E45E1" w:rsidRDefault="008A0D22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Score on the puzzl</w:t>
            </w:r>
            <w:r w:rsidR="00163D2B">
              <w:t>e</w:t>
            </w:r>
          </w:p>
        </w:tc>
        <w:tc>
          <w:tcPr>
            <w:tcW w:w="3561" w:type="dxa"/>
          </w:tcPr>
          <w:p w:rsidR="004E45E1" w:rsidRDefault="008A0D22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Scale/Continuous</w:t>
            </w:r>
          </w:p>
        </w:tc>
      </w:tr>
    </w:tbl>
    <w:p w:rsidR="00B255ED" w:rsidRDefault="00B255ED" w:rsidP="00E45856"/>
    <w:p w:rsidR="00B255ED" w:rsidRDefault="005527C8" w:rsidP="00E45856">
      <w:pPr>
        <w:rPr>
          <w:b/>
        </w:rPr>
      </w:pPr>
      <w:proofErr w:type="spellStart"/>
      <w:proofErr w:type="gramStart"/>
      <w:r>
        <w:rPr>
          <w:b/>
        </w:rPr>
        <w:t>ice_cream</w:t>
      </w:r>
      <w:proofErr w:type="spellEnd"/>
      <w:proofErr w:type="gramEnd"/>
      <w:r>
        <w:rPr>
          <w:b/>
        </w:rPr>
        <w:t xml:space="preserve"> </w:t>
      </w:r>
      <w:r w:rsidRPr="005527C8">
        <w:rPr>
          <w:bCs/>
        </w:rPr>
        <w:t>is the</w:t>
      </w:r>
      <w:r>
        <w:rPr>
          <w:b/>
        </w:rPr>
        <w:t xml:space="preserve"> dependent </w:t>
      </w:r>
      <w:r w:rsidRPr="005527C8">
        <w:rPr>
          <w:bCs/>
        </w:rPr>
        <w:t>variable</w:t>
      </w:r>
      <w:r>
        <w:rPr>
          <w:b/>
        </w:rPr>
        <w:t xml:space="preserve"> </w:t>
      </w:r>
      <w:r w:rsidRPr="005527C8">
        <w:rPr>
          <w:bCs/>
        </w:rPr>
        <w:t xml:space="preserve">(the </w:t>
      </w:r>
      <w:r>
        <w:rPr>
          <w:b/>
        </w:rPr>
        <w:t xml:space="preserve">predicted </w:t>
      </w:r>
      <w:r w:rsidRPr="005527C8">
        <w:rPr>
          <w:bCs/>
        </w:rPr>
        <w:t>variable)</w:t>
      </w:r>
      <w:r>
        <w:rPr>
          <w:bCs/>
        </w:rPr>
        <w:t>.</w:t>
      </w:r>
    </w:p>
    <w:p w:rsidR="005527C8" w:rsidRPr="00B255ED" w:rsidRDefault="005527C8" w:rsidP="00E45856">
      <w:pPr>
        <w:rPr>
          <w:b/>
        </w:rPr>
      </w:pPr>
      <w:proofErr w:type="gramStart"/>
      <w:r>
        <w:rPr>
          <w:b/>
        </w:rPr>
        <w:t>female</w:t>
      </w:r>
      <w:proofErr w:type="gramEnd"/>
      <w:r>
        <w:rPr>
          <w:b/>
        </w:rPr>
        <w:t xml:space="preserve">, video </w:t>
      </w:r>
      <w:r w:rsidRPr="005527C8">
        <w:rPr>
          <w:bCs/>
        </w:rPr>
        <w:t>and</w:t>
      </w:r>
      <w:r>
        <w:rPr>
          <w:b/>
        </w:rPr>
        <w:t xml:space="preserve"> puzzle </w:t>
      </w:r>
      <w:r w:rsidRPr="005527C8">
        <w:rPr>
          <w:bCs/>
        </w:rPr>
        <w:t>are the</w:t>
      </w:r>
      <w:r>
        <w:rPr>
          <w:b/>
        </w:rPr>
        <w:t xml:space="preserve"> independent </w:t>
      </w:r>
      <w:r w:rsidRPr="005527C8">
        <w:rPr>
          <w:bCs/>
        </w:rPr>
        <w:t>variables</w:t>
      </w:r>
      <w:r>
        <w:rPr>
          <w:b/>
        </w:rPr>
        <w:t xml:space="preserve"> </w:t>
      </w:r>
      <w:r w:rsidRPr="005527C8">
        <w:rPr>
          <w:bCs/>
        </w:rPr>
        <w:t>(the</w:t>
      </w:r>
      <w:r>
        <w:rPr>
          <w:b/>
        </w:rPr>
        <w:t xml:space="preserve"> predictors</w:t>
      </w:r>
      <w:r w:rsidRPr="005527C8">
        <w:rPr>
          <w:bCs/>
        </w:rPr>
        <w:t>)</w:t>
      </w:r>
      <w:r>
        <w:rPr>
          <w:bCs/>
        </w:rPr>
        <w:t>.</w:t>
      </w:r>
    </w:p>
    <w:p w:rsidR="00B255ED" w:rsidRPr="00E45856" w:rsidRDefault="00B255ED" w:rsidP="00E45856"/>
    <w:sectPr w:rsidR="00B255ED" w:rsidRPr="00E45856" w:rsidSect="006416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107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5E1" w:rsidRDefault="004E45E1" w:rsidP="00641607">
      <w:pPr>
        <w:spacing w:after="0" w:line="240" w:lineRule="auto"/>
      </w:pPr>
      <w:r>
        <w:separator/>
      </w:r>
    </w:p>
  </w:endnote>
  <w:endnote w:type="continuationSeparator" w:id="0">
    <w:p w:rsidR="004E45E1" w:rsidRDefault="004E45E1" w:rsidP="00641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1A5" w:rsidRDefault="002D51A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5E1" w:rsidRDefault="004E45E1" w:rsidP="002D51A5">
    <w:pPr>
      <w:pStyle w:val="Footer"/>
    </w:pPr>
    <w:r>
      <w:rPr>
        <w:noProof/>
        <w:lang w:eastAsia="zh-CN"/>
      </w:rPr>
      <w:drawing>
        <wp:inline distT="0" distB="0" distL="0" distR="0" wp14:anchorId="1B7EF6F5" wp14:editId="70D4E121">
          <wp:extent cx="1042670" cy="372110"/>
          <wp:effectExtent l="0" t="0" r="5080" b="889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2670" cy="372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                                                                  </w:t>
    </w:r>
    <w:bookmarkStart w:id="0" w:name="_GoBack"/>
    <w:bookmarkEnd w:id="0"/>
    <w:r>
      <w:t xml:space="preserve">Data contributed by </w:t>
    </w:r>
    <w:r w:rsidR="002D51A5">
      <w:t>Basile Marquier</w:t>
    </w:r>
    <w:r w:rsidRPr="001D478C">
      <w:t>, University of Sheffield</w:t>
    </w:r>
  </w:p>
  <w:p w:rsidR="004E45E1" w:rsidRDefault="004E45E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1A5" w:rsidRDefault="002D51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5E1" w:rsidRDefault="004E45E1" w:rsidP="00641607">
      <w:pPr>
        <w:spacing w:after="0" w:line="240" w:lineRule="auto"/>
      </w:pPr>
      <w:r>
        <w:separator/>
      </w:r>
    </w:p>
  </w:footnote>
  <w:footnote w:type="continuationSeparator" w:id="0">
    <w:p w:rsidR="004E45E1" w:rsidRDefault="004E45E1" w:rsidP="00641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1A5" w:rsidRDefault="002D51A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5E1" w:rsidRDefault="004E45E1" w:rsidP="00641607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9264" behindDoc="0" locked="0" layoutInCell="1" allowOverlap="1" wp14:anchorId="5290067E" wp14:editId="7A55EE7B">
          <wp:simplePos x="0" y="0"/>
          <wp:positionH relativeFrom="column">
            <wp:posOffset>2453640</wp:posOffset>
          </wp:positionH>
          <wp:positionV relativeFrom="paragraph">
            <wp:posOffset>-426085</wp:posOffset>
          </wp:positionV>
          <wp:extent cx="1539240" cy="628015"/>
          <wp:effectExtent l="0" t="0" r="3810" b="63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9240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t>Statstutor</w:t>
    </w:r>
    <w:proofErr w:type="spellEnd"/>
    <w:r>
      <w:t xml:space="preserve"> community project                                                                                                                </w:t>
    </w:r>
    <w:hyperlink r:id="rId2" w:history="1">
      <w:r w:rsidRPr="003C2E86">
        <w:rPr>
          <w:rStyle w:val="Hyperlink"/>
        </w:rPr>
        <w:t>www.statstutor.ac.uk</w:t>
      </w:r>
    </w:hyperlink>
  </w:p>
  <w:p w:rsidR="004E45E1" w:rsidRDefault="004E45E1" w:rsidP="00964336">
    <w:pPr>
      <w:pStyle w:val="Header"/>
      <w:jc w:val="right"/>
    </w:pPr>
    <w:proofErr w:type="spellStart"/>
    <w:proofErr w:type="gramStart"/>
    <w:r w:rsidRPr="00964336">
      <w:rPr>
        <w:i/>
      </w:rPr>
      <w:t>stcp</w:t>
    </w:r>
    <w:proofErr w:type="spellEnd"/>
    <w:r w:rsidRPr="00964336">
      <w:rPr>
        <w:i/>
      </w:rPr>
      <w:t>-dataset-</w:t>
    </w:r>
    <w:proofErr w:type="spellStart"/>
    <w:r>
      <w:rPr>
        <w:i/>
      </w:rPr>
      <w:t>cholesterol_des</w:t>
    </w:r>
    <w:proofErr w:type="spellEnd"/>
    <w:proofErr w:type="gramEnd"/>
  </w:p>
  <w:p w:rsidR="004E45E1" w:rsidRDefault="004E45E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1A5" w:rsidRDefault="002D51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C7B52"/>
    <w:multiLevelType w:val="hybridMultilevel"/>
    <w:tmpl w:val="7742B926"/>
    <w:lvl w:ilvl="0" w:tplc="7CAC637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7964CC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A0C4CB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834D86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274A8A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BBAC8D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F78B77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8A807F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22C82F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2CE1658A"/>
    <w:multiLevelType w:val="hybridMultilevel"/>
    <w:tmpl w:val="9A10EC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856"/>
    <w:rsid w:val="00163D2B"/>
    <w:rsid w:val="002D51A5"/>
    <w:rsid w:val="003A59B7"/>
    <w:rsid w:val="003B0666"/>
    <w:rsid w:val="00455069"/>
    <w:rsid w:val="004E45E1"/>
    <w:rsid w:val="0053237C"/>
    <w:rsid w:val="005527C8"/>
    <w:rsid w:val="00641607"/>
    <w:rsid w:val="006602C7"/>
    <w:rsid w:val="00890428"/>
    <w:rsid w:val="008907C3"/>
    <w:rsid w:val="008A0D22"/>
    <w:rsid w:val="0092460F"/>
    <w:rsid w:val="00964336"/>
    <w:rsid w:val="00B255ED"/>
    <w:rsid w:val="00E45856"/>
    <w:rsid w:val="00F13100"/>
    <w:rsid w:val="00F3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5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B255E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B255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607"/>
  </w:style>
  <w:style w:type="paragraph" w:styleId="Footer">
    <w:name w:val="footer"/>
    <w:basedOn w:val="Normal"/>
    <w:link w:val="FooterChar"/>
    <w:uiPriority w:val="99"/>
    <w:unhideWhenUsed/>
    <w:rsid w:val="00641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607"/>
  </w:style>
  <w:style w:type="paragraph" w:styleId="BalloonText">
    <w:name w:val="Balloon Text"/>
    <w:basedOn w:val="Normal"/>
    <w:link w:val="BalloonTextChar"/>
    <w:uiPriority w:val="99"/>
    <w:semiHidden/>
    <w:unhideWhenUsed/>
    <w:rsid w:val="00641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6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643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5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B255E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B255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607"/>
  </w:style>
  <w:style w:type="paragraph" w:styleId="Footer">
    <w:name w:val="footer"/>
    <w:basedOn w:val="Normal"/>
    <w:link w:val="FooterChar"/>
    <w:uiPriority w:val="99"/>
    <w:unhideWhenUsed/>
    <w:rsid w:val="00641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607"/>
  </w:style>
  <w:style w:type="paragraph" w:styleId="BalloonText">
    <w:name w:val="Balloon Text"/>
    <w:basedOn w:val="Normal"/>
    <w:link w:val="BalloonTextChar"/>
    <w:uiPriority w:val="99"/>
    <w:semiHidden/>
    <w:unhideWhenUsed/>
    <w:rsid w:val="00641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6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643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4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488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tatstutor.ac.u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A09604F6</Template>
  <TotalTime>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Chetna</dc:creator>
  <cp:lastModifiedBy>Basile Jean-Louis Marquier</cp:lastModifiedBy>
  <cp:revision>6</cp:revision>
  <dcterms:created xsi:type="dcterms:W3CDTF">2018-02-01T12:46:00Z</dcterms:created>
  <dcterms:modified xsi:type="dcterms:W3CDTF">2018-02-01T12:48:00Z</dcterms:modified>
</cp:coreProperties>
</file>